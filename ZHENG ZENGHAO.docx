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FFCC"/>
  <w:body>
    <w:tbl>
      <w:tblPr>
        <w:tblStyle w:val="aa"/>
        <w:tblW w:w="5373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第一个表是姓名和联系信息布局表格。第二个表是求职意向表格"/>
      </w:tblPr>
      <w:tblGrid>
        <w:gridCol w:w="4705"/>
        <w:gridCol w:w="4221"/>
      </w:tblGrid>
      <w:tr w:rsidR="007A0F44" w:rsidRPr="002A1C2B" w:rsidTr="00712317">
        <w:trPr>
          <w:trHeight w:hRule="exact" w:val="2127"/>
        </w:trPr>
        <w:tc>
          <w:tcPr>
            <w:tcW w:w="4705" w:type="dxa"/>
            <w:shd w:val="clear" w:color="auto" w:fill="auto"/>
            <w:tcMar>
              <w:right w:w="144" w:type="dxa"/>
            </w:tcMar>
            <w:vAlign w:val="bottom"/>
          </w:tcPr>
          <w:p w:rsidR="007A0F44" w:rsidRPr="002A1C2B" w:rsidRDefault="00DD20ED" w:rsidP="00174A87">
            <w:pPr>
              <w:pStyle w:val="a8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ZHENG ZENGHAO</w:t>
            </w:r>
          </w:p>
          <w:p w:rsidR="007A0F44" w:rsidRPr="002A1C2B" w:rsidRDefault="005A426D" w:rsidP="00174A87">
            <w:pPr>
              <w:pStyle w:val="af4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名字："/>
                <w:tag w:val="输入姓氏："/>
                <w:id w:val="891390339"/>
                <w:placeholder>
                  <w:docPart w:val="3172EDCF202944C393E2CD1AAB90C3B6"/>
                </w:placeholder>
                <w:temporary/>
                <w:showingPlcHdr/>
                <w15:appearance w15:val="hidden"/>
              </w:sdtPr>
              <w:sdtEndPr/>
              <w:sdtContent>
                <w:r w:rsidR="007A0F44" w:rsidRPr="002A1C2B">
                  <w:rPr>
                    <w:rFonts w:ascii="微软雅黑" w:hAnsi="微软雅黑"/>
                    <w:lang w:val="zh-CN" w:bidi="zh-CN"/>
                  </w:rPr>
                  <w:t>名字</w:t>
                </w:r>
              </w:sdtContent>
            </w:sdt>
          </w:p>
        </w:tc>
        <w:tc>
          <w:tcPr>
            <w:tcW w:w="4221" w:type="dxa"/>
            <w:shd w:val="clear" w:color="auto" w:fill="auto"/>
            <w:tcMar>
              <w:left w:w="144" w:type="dxa"/>
            </w:tcMar>
            <w:vAlign w:val="bottom"/>
          </w:tcPr>
          <w:p w:rsidR="007A0F44" w:rsidRPr="002A1C2B" w:rsidRDefault="005A426D" w:rsidP="00174A8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地址："/>
                <w:tag w:val="输入地址："/>
                <w:id w:val="-989020281"/>
                <w:placeholder>
                  <w:docPart w:val="6BE234D9D6F34CDF9C1C08B2F9AFF8F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D20ED">
                  <w:rPr>
                    <w:rFonts w:ascii="微软雅黑" w:hAnsi="微软雅黑"/>
                  </w:rPr>
                  <w:t xml:space="preserve"> WENZHOU ZHEJIANG</w:t>
                </w:r>
              </w:sdtContent>
            </w:sdt>
            <w:r w:rsidR="007A0F44" w:rsidRPr="00DD20ED">
              <w:rPr>
                <w:rFonts w:ascii="微软雅黑" w:hAnsi="微软雅黑"/>
                <w:lang w:val="en-MY" w:bidi="zh-CN"/>
              </w:rPr>
              <w:t xml:space="preserve"> </w:t>
            </w:r>
            <w:r w:rsidR="00DD20ED" w:rsidRPr="00DD20ED">
              <w:rPr>
                <w:rFonts w:ascii="微软雅黑" w:hAnsi="微软雅黑"/>
                <w:noProof/>
                <w:lang w:val="en-MY" w:bidi="zh-CN"/>
              </w:rPr>
              <w:t xml:space="preserve">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28270" cy="156845"/>
                      <wp:effectExtent l="0" t="0" r="5080" b="0"/>
                      <wp:docPr id="54" name="地址图标" descr="地址图标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8270" cy="1568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73D159" id="地址图标" o:spid="_x0000_s1026" alt="地址图标" style="width:10.1pt;height: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7290,1273;72428,6367;79188,14173;87031,23363;95459,33384;103932,43571;111864,53149;118850,61620;124259,68319;127504,72526;124259,73855;116462,74187;111188,74464;111188,142063;110332,150367;107402,154797;101679,156679;97217,156845;91898,156679;86760,156236;83741,153302;82524,146104;82253,136194;82118,125841;82073,114935;82073,105634;82118,100042;81622,94506;78873,90298;74411,88139;68912,87419;63008,87308;56473,87807;50884,89523;46918,92900;45521,98436;45566,134367;45476,149316;43222,154077;38084,156236;25329,156568;20011,154630;17127,149648;16766,126506;16676,74796;13882,74852;8608,74907;3290,74852;180,74852;1172,73025;4913,68097;10637,60734;17758,51710;25870,41689;34344,31336;42636,21204;50298,12069;56653,4484;61611,388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2A1C2B" w:rsidRDefault="005A426D" w:rsidP="00174A8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电话:"/>
                <w:tag w:val="输入电话:"/>
                <w:id w:val="381135673"/>
                <w:placeholder>
                  <w:docPart w:val="D79EDB92E3AB4CEEBB3A10C9B6FAED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D20ED">
                  <w:rPr>
                    <w:rFonts w:ascii="微软雅黑" w:hAnsi="微软雅黑"/>
                  </w:rPr>
                  <w:t>+60 0194827759</w:t>
                </w:r>
              </w:sdtContent>
            </w:sdt>
            <w:r w:rsidR="007A0F44" w:rsidRPr="00712317">
              <w:rPr>
                <w:rFonts w:ascii="微软雅黑" w:hAnsi="微软雅黑"/>
                <w:lang w:bidi="zh-CN"/>
              </w:rPr>
              <w:t xml:space="preserve"> 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电话图标" descr="电话图标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10C2A3B" id="电话图标" o:spid="_x0000_s1026" alt="电话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0abJy8sLAACT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2A1C2B" w:rsidRDefault="005A426D" w:rsidP="0071231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电子邮件:"/>
                <w:tag w:val="输入电子邮件:"/>
                <w:id w:val="479813182"/>
                <w:placeholder>
                  <w:docPart w:val="9162D8803866465B9FD9B62B6920F10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D20ED">
                  <w:rPr>
                    <w:rFonts w:ascii="微软雅黑" w:hAnsi="微软雅黑"/>
                  </w:rPr>
                  <w:t>1443815378@qq.com</w:t>
                </w:r>
              </w:sdtContent>
            </w:sdt>
            <w:r w:rsidR="007A0F44" w:rsidRPr="00712317">
              <w:rPr>
                <w:rFonts w:ascii="微软雅黑" w:hAnsi="微软雅黑"/>
                <w:lang w:bidi="zh-CN"/>
              </w:rPr>
              <w:t xml:space="preserve"> 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任意多边形(F) 5" descr="电子邮件图标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903FBD4" id="任意多边形(F) 5" o:spid="_x0000_s1026" alt="电子邮件图标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De1bKEkwUAALITAAAOAAAAAAAAAAAA&#10;AAAAAC4CAABkcnMvZTJvRG9jLnhtbFBLAQItABQABgAIAAAAIQAWCmAc2QAAAAMBAAAPAAAAAAAA&#10;AAAAAAAAAO0HAABkcnMvZG93bnJldi54bWxQSwUGAAAAAAQABADzAAAA8w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 w:rsidRPr="00712317">
              <w:rPr>
                <w:rFonts w:ascii="微软雅黑" w:hAnsi="微软雅黑"/>
                <w:lang w:bidi="zh-CN"/>
              </w:rPr>
              <w:t xml:space="preserve">  </w:t>
            </w:r>
          </w:p>
          <w:p w:rsidR="007A0F44" w:rsidRPr="002A1C2B" w:rsidRDefault="005A426D" w:rsidP="0071231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 Twitter/博客/作品集："/>
                <w:tag w:val="输入 Twitter/博客/作品集："/>
                <w:id w:val="1198669372"/>
                <w:placeholder>
                  <w:docPart w:val="61D5A3012F224788B4F34620D32C2EB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12317" w:rsidRPr="009D0878">
                  <w:rPr>
                    <w:lang w:val="zh-CN" w:bidi="zh-CN"/>
                  </w:rPr>
                  <w:t>Twitter/</w:t>
                </w:r>
                <w:r w:rsidR="00712317" w:rsidRPr="009D0878">
                  <w:rPr>
                    <w:lang w:val="zh-CN" w:bidi="zh-CN"/>
                  </w:rPr>
                  <w:t>博客</w:t>
                </w:r>
                <w:r w:rsidR="00712317" w:rsidRPr="009D0878">
                  <w:rPr>
                    <w:lang w:val="zh-CN" w:bidi="zh-CN"/>
                  </w:rPr>
                  <w:t>/</w:t>
                </w:r>
                <w:r w:rsidR="00712317" w:rsidRPr="009D0878">
                  <w:rPr>
                    <w:lang w:val="zh-CN" w:bidi="zh-CN"/>
                  </w:rPr>
                  <w:t>作品集</w:t>
                </w:r>
              </w:sdtContent>
            </w:sdt>
            <w:r w:rsidR="007A0F44" w:rsidRPr="002A1C2B">
              <w:rPr>
                <w:rFonts w:ascii="微软雅黑" w:hAnsi="微软雅黑"/>
                <w:lang w:bidi="zh-CN"/>
              </w:rPr>
              <w:t xml:space="preserve">  </w:t>
            </w:r>
          </w:p>
        </w:tc>
      </w:tr>
    </w:tbl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第一个表是姓名和联系信息布局表格。第二个表是求职意向表格"/>
      </w:tblPr>
      <w:tblGrid>
        <w:gridCol w:w="710"/>
        <w:gridCol w:w="8302"/>
      </w:tblGrid>
      <w:tr w:rsidR="000E24AC" w:rsidRPr="002A1C2B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2A1C2B" w:rsidRDefault="00DD20ED" w:rsidP="00DD20ED">
            <w:pPr>
              <w:pStyle w:val="aff9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</w:t>
            </w:r>
            <w:r w:rsidR="00075B13"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圆圈中的求职意向图标" descr="求职意向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求职意向图标圆圈" descr="求职意向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求职意向图标顶部横线" descr="求职意向图标顶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求职意向图标中间横线" descr="求职意向图标中间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求职意向图标底部横线" descr="求职意向图标底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8C00F2" id="圆圈中的求职意向图标" o:spid="_x0000_s1026" alt="求职意向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0He//MQO&#10;AACtZQAADgAAAAAAAAAAAAAAAAAuAgAAZHJzL2Uyb0RvYy54bWxQSwECLQAUAAYACAAAACEAGGrs&#10;h9kAAAADAQAADwAAAAAAAAAAAAAAAAAeEQAAZHJzL2Rvd25yZXYueG1sUEsFBgAAAAAEAAQA8wAA&#10;ACQSAAAAAA==&#10;">
                      <v:shape id="求职意向图标圆圈" o:spid="_x0000_s1027" alt="求职意向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求职意向图标顶部横线" o:spid="_x0000_s1028" alt="求职意向图标顶部横线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中间横线" o:spid="_x0000_s1029" alt="求职意向图标中间横线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底部横线" o:spid="_x0000_s1030" alt="求职意向图标底部横线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2A1C2B" w:rsidRDefault="00F80E59" w:rsidP="007850D1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 w:rsidR="00DD20ED">
              <w:rPr>
                <w:rFonts w:ascii="微软雅黑" w:hAnsi="微软雅黑"/>
              </w:rPr>
              <w:t>ajor</w:t>
            </w:r>
          </w:p>
        </w:tc>
      </w:tr>
    </w:tbl>
    <w:p w:rsidR="00A77B4D" w:rsidRPr="002A1C2B" w:rsidRDefault="00DD20ED" w:rsidP="007850D1">
      <w:pPr>
        <w:rPr>
          <w:rFonts w:ascii="微软雅黑" w:hAnsi="微软雅黑"/>
        </w:rPr>
      </w:pPr>
      <w:r>
        <w:rPr>
          <w:rFonts w:ascii="微软雅黑" w:hAnsi="微软雅黑"/>
        </w:rPr>
        <w:t>COMPUTER SCIENCE AND TECHNOLOGY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717"/>
        <w:gridCol w:w="8295"/>
      </w:tblGrid>
      <w:tr w:rsidR="00A77B4D" w:rsidRPr="002A1C2B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圆圈中的教育背景图标" descr="教育背景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教育背景图标圆圈" descr="教育背景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教育背景图标符号" descr="教育背景图标符号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179A7F" id="圆圈中的教育背景图标" o:spid="_x0000_s1026" alt="教育背景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CmK+aIExkAAEyPAAAOAAAAAAAAAAAAAAAAAC4CAABkcnMvZTJvRG9jLnhtbFBL&#10;AQItABQABgAIAAAAIQAYauyH2QAAAAMBAAAPAAAAAAAAAAAAAAAAAG0bAABkcnMvZG93bnJldi54&#10;bWxQSwUGAAAAAAQABADzAAAAcxwAAAAA&#10;">
                      <v:shape id="教育背景图标圆圈" o:spid="_x0000_s1027" alt="教育背景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教育背景图标符号" o:spid="_x0000_s1028" alt="教育背景图标符号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2A1C2B" w:rsidRDefault="00DD20ED" w:rsidP="002146F8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EDUCATION BACKGROUND</w:t>
            </w:r>
          </w:p>
        </w:tc>
      </w:tr>
    </w:tbl>
    <w:p w:rsidR="007C0E0E" w:rsidRPr="002A1C2B" w:rsidRDefault="005A426D" w:rsidP="00B47E1E">
      <w:pPr>
        <w:pStyle w:val="2"/>
        <w:rPr>
          <w:rFonts w:ascii="微软雅黑" w:hAnsi="微软雅黑"/>
        </w:rPr>
      </w:pPr>
      <w:sdt>
        <w:sdtPr>
          <w:rPr>
            <w:rFonts w:ascii="微软雅黑" w:hAnsi="微软雅黑"/>
          </w:rPr>
          <w:alias w:val="输入学位名称 1："/>
          <w:tag w:val="输入学位名称 1："/>
          <w:id w:val="-1503204292"/>
          <w:placeholder>
            <w:docPart w:val="B0CC164ACD1E45949435489B1A35915D"/>
          </w:placeholder>
          <w:temporary/>
          <w:showingPlcHdr/>
          <w15:appearance w15:val="hidden"/>
        </w:sdtPr>
        <w:sdtEndPr/>
        <w:sdtContent>
          <w:r w:rsidR="007C0E0E" w:rsidRPr="002A1C2B">
            <w:rPr>
              <w:rFonts w:ascii="微软雅黑" w:hAnsi="微软雅黑"/>
              <w:lang w:val="zh-CN" w:bidi="zh-CN"/>
            </w:rPr>
            <w:t>学位名称</w:t>
          </w:r>
        </w:sdtContent>
      </w:sdt>
      <w:r w:rsidR="007C0E0E" w:rsidRPr="002A1C2B">
        <w:rPr>
          <w:rFonts w:ascii="微软雅黑" w:hAnsi="微软雅黑"/>
          <w:lang w:val="zh-CN" w:bidi="zh-CN"/>
        </w:rPr>
        <w:t xml:space="preserve"> | </w:t>
      </w:r>
      <w:r w:rsidR="00DD20ED">
        <w:rPr>
          <w:rStyle w:val="af3"/>
          <w:rFonts w:ascii="微软雅黑" w:hAnsi="微软雅黑"/>
        </w:rPr>
        <w:t>XIAMEN UNIVESITY</w:t>
      </w:r>
    </w:p>
    <w:p w:rsidR="005E088C" w:rsidRPr="002A1C2B" w:rsidRDefault="007C0E0E" w:rsidP="00653DED">
      <w:pPr>
        <w:pStyle w:val="3"/>
        <w:rPr>
          <w:rFonts w:ascii="微软雅黑" w:hAnsi="微软雅黑"/>
        </w:rPr>
      </w:pPr>
      <w:r w:rsidRPr="002A1C2B">
        <w:rPr>
          <w:rFonts w:ascii="微软雅黑" w:hAnsi="微软雅黑"/>
          <w:lang w:val="zh-CN" w:bidi="zh-CN"/>
        </w:rPr>
        <w:t xml:space="preserve"> </w:t>
      </w:r>
      <w:r w:rsidR="00DD20ED">
        <w:rPr>
          <w:rFonts w:ascii="微软雅黑" w:hAnsi="微软雅黑"/>
          <w:lang w:val="zh-CN" w:bidi="zh-CN"/>
        </w:rPr>
        <w:t>09/2019</w:t>
      </w:r>
      <w:r w:rsidRPr="002A1C2B">
        <w:rPr>
          <w:rFonts w:ascii="微软雅黑" w:hAnsi="微软雅黑"/>
          <w:lang w:val="zh-CN" w:bidi="zh-CN"/>
        </w:rPr>
        <w:t xml:space="preserve">– </w:t>
      </w:r>
      <w:r w:rsidR="00967395">
        <w:rPr>
          <w:rFonts w:ascii="微软雅黑" w:hAnsi="微软雅黑"/>
        </w:rPr>
        <w:t>06/2023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17"/>
        <w:gridCol w:w="8295"/>
      </w:tblGrid>
      <w:tr w:rsidR="00143224" w:rsidRPr="002A1C2B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圆圈中的技能图标" descr="技能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技能图标圆圈" descr="技能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技能图标符号第 1 部分" descr="技能图标符号第 1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技能图标符号第 2 部分" descr="技能图标符号第 2 部分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技能图标符号第 3 部分" descr="技能图标符号第 3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技能图标符号第 4 部分" descr="技能图标符号第 4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5CF39F6" id="圆圈中的技能图标" o:spid="_x0000_s1026" alt="技能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P3qDw4QhAADlzQAADgAAAAAAAAAAAAAAAAAuAgAAZHJzL2Uyb0RvYy54bWxQSwECLQAU&#10;AAYACAAAACEAGGrsh9kAAAADAQAADwAAAAAAAAAAAAAAAADeIwAAZHJzL2Rvd25yZXYueG1sUEsF&#10;BgAAAAAEAAQA8wAAAOQkAAAAAA==&#10;">
                      <v:shape id="技能图标圆圈" o:spid="_x0000_s1027" alt="技能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技能图标符号第 1 部分" o:spid="_x0000_s1028" alt="技能图标符号第 1 部分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技能图标符号第 2 部分" o:spid="_x0000_s1029" alt="技能图标符号第 2 部分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技能图标符号第 3 部分" o:spid="_x0000_s1030" alt="技能图标符号第 3 部分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技能图标符号第 4 部分" o:spid="_x0000_s1031" alt="技能图标符号第 4 部分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2A1C2B" w:rsidRDefault="006E7E34" w:rsidP="00AD6216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SKILL</w:t>
            </w:r>
          </w:p>
        </w:tc>
      </w:tr>
    </w:tbl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4128"/>
        <w:gridCol w:w="4178"/>
      </w:tblGrid>
      <w:tr w:rsidR="00143224" w:rsidRPr="002A1C2B" w:rsidTr="00565B06">
        <w:tc>
          <w:tcPr>
            <w:tcW w:w="4320" w:type="dxa"/>
          </w:tcPr>
          <w:p w:rsidR="00316CE4" w:rsidRPr="00653DED" w:rsidRDefault="006E7E34" w:rsidP="00653DED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 am</w:t>
            </w:r>
            <w:r w:rsidR="00712317">
              <w:rPr>
                <w:rFonts w:ascii="微软雅黑" w:hAnsi="微软雅黑"/>
              </w:rPr>
              <w:t xml:space="preserve"> good at </w:t>
            </w:r>
            <w:r w:rsidR="00712317">
              <w:rPr>
                <w:rFonts w:ascii="微软雅黑" w:hAnsi="微软雅黑" w:hint="eastAsia"/>
              </w:rPr>
              <w:t>studying</w:t>
            </w:r>
            <w:bookmarkStart w:id="0" w:name="_GoBack"/>
            <w:bookmarkEnd w:id="0"/>
          </w:p>
        </w:tc>
        <w:tc>
          <w:tcPr>
            <w:tcW w:w="4320" w:type="dxa"/>
            <w:tcMar>
              <w:left w:w="576" w:type="dxa"/>
            </w:tcMar>
          </w:tcPr>
          <w:p w:rsidR="00143224" w:rsidRPr="002A1C2B" w:rsidRDefault="006E7E3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Tall</w:t>
            </w:r>
          </w:p>
          <w:p w:rsidR="00F904FC" w:rsidRPr="002A1C2B" w:rsidRDefault="006E7E3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Rich</w:t>
            </w:r>
          </w:p>
          <w:p w:rsidR="00F904FC" w:rsidRPr="002A1C2B" w:rsidRDefault="006E7E3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Handsome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21"/>
        <w:gridCol w:w="8291"/>
      </w:tblGrid>
      <w:tr w:rsidR="00AC7C34" w:rsidRPr="002A1C2B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圆圈中的活动图标" descr="活动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活动图标圆圈" descr="活动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活动图标符号第 1 部分" descr="活动图标符号第 1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活动图标符号第 2 部分" descr="活动图标符号第 2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活动图标符号第 3 部分" descr="活动图标符号第 3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0C53400" id="圆圈中的活动图标" o:spid="_x0000_s1026" alt="活动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BH2+N85RAAANB4AAAOAAAAAAAAAAAAAAAAAC4CAABk&#10;cnMvZTJvRG9jLnhtbFBLAQItABQABgAIAAAAIQAYauyH2QAAAAMBAAAPAAAAAAAAAAAAAAAAAD8T&#10;AABkcnMvZG93bnJldi54bWxQSwUGAAAAAAQABADzAAAARRQAAAAA&#10;">
                      <v:shape id="活动图标圆圈" o:spid="_x0000_s1027" alt="活动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活动图标符号第 1 部分" o:spid="_x0000_s1028" alt="活动图标符号第 1 部分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活动图标符号第 2 部分" o:spid="_x0000_s1029" alt="活动图标符号第 2 部分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活动图标符号第 3 部分" o:spid="_x0000_s1030" alt="活动图标符号第 3 部分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967395" w:rsidRPr="002A1C2B" w:rsidRDefault="00967395" w:rsidP="00AD6216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career objective</w:t>
            </w:r>
          </w:p>
        </w:tc>
      </w:tr>
    </w:tbl>
    <w:p w:rsidR="007A0F44" w:rsidRDefault="00967395" w:rsidP="00316CE4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Be a software engineer </w:t>
      </w:r>
    </w:p>
    <w:p w:rsidR="00F80E59" w:rsidRPr="002A1C2B" w:rsidRDefault="00F80E59" w:rsidP="00316CE4">
      <w:pPr>
        <w:rPr>
          <w:rFonts w:ascii="微软雅黑" w:hAnsi="微软雅黑"/>
        </w:rPr>
      </w:pPr>
    </w:p>
    <w:sectPr w:rsidR="00F80E59" w:rsidRPr="002A1C2B" w:rsidSect="001B32A8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26D" w:rsidRDefault="005A426D" w:rsidP="00F534FB">
      <w:pPr>
        <w:spacing w:after="0"/>
      </w:pPr>
      <w:r>
        <w:separator/>
      </w:r>
    </w:p>
  </w:endnote>
  <w:endnote w:type="continuationSeparator" w:id="0">
    <w:p w:rsidR="005A426D" w:rsidRDefault="005A426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af0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16CE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26D" w:rsidRDefault="005A426D" w:rsidP="00F534FB">
      <w:pPr>
        <w:spacing w:after="0"/>
      </w:pPr>
      <w:r>
        <w:separator/>
      </w:r>
    </w:p>
  </w:footnote>
  <w:footnote w:type="continuationSeparator" w:id="0">
    <w:p w:rsidR="005A426D" w:rsidRDefault="005A426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矩形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4B313A2" id="矩形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c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3345"/>
    <w:rsid w:val="0006454B"/>
    <w:rsid w:val="00075B13"/>
    <w:rsid w:val="00092692"/>
    <w:rsid w:val="00096203"/>
    <w:rsid w:val="000A0229"/>
    <w:rsid w:val="000C794A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6710D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A8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C2B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0DC3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44B"/>
    <w:rsid w:val="005A426D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DED"/>
    <w:rsid w:val="00663536"/>
    <w:rsid w:val="006648D4"/>
    <w:rsid w:val="00673F18"/>
    <w:rsid w:val="00676CEB"/>
    <w:rsid w:val="00683A86"/>
    <w:rsid w:val="0069300B"/>
    <w:rsid w:val="006A4C72"/>
    <w:rsid w:val="006D65F8"/>
    <w:rsid w:val="006E7E34"/>
    <w:rsid w:val="006F4D23"/>
    <w:rsid w:val="00712317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7D4E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4869"/>
    <w:rsid w:val="00933CCA"/>
    <w:rsid w:val="0093795C"/>
    <w:rsid w:val="009411E8"/>
    <w:rsid w:val="00952C89"/>
    <w:rsid w:val="009540F4"/>
    <w:rsid w:val="00956B75"/>
    <w:rsid w:val="0096739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0ED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0E59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c"/>
    </o:shapedefaults>
    <o:shapelayout v:ext="edit">
      <o:idmap v:ext="edit" data="1"/>
    </o:shapelayout>
  </w:shapeDefaults>
  <w:decimalSymbol w:val="."/>
  <w:listSeparator w:val=","/>
  <w14:docId w14:val="7DE77B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32A8"/>
  </w:style>
  <w:style w:type="paragraph" w:styleId="1">
    <w:name w:val="heading 1"/>
    <w:basedOn w:val="a1"/>
    <w:next w:val="a1"/>
    <w:link w:val="10"/>
    <w:uiPriority w:val="9"/>
    <w:qFormat/>
    <w:rsid w:val="001B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3368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B3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7448B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B3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7448B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B32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7448B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B3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B2245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B32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B32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3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7448B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3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1B32A8"/>
    <w:pPr>
      <w:pBdr>
        <w:bottom w:val="single" w:sz="8" w:space="4" w:color="77448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0C0C" w:themeColor="text2" w:themeShade="BF"/>
      <w:spacing w:val="5"/>
      <w:sz w:val="52"/>
      <w:szCs w:val="52"/>
    </w:rPr>
  </w:style>
  <w:style w:type="character" w:customStyle="1" w:styleId="a9">
    <w:name w:val="标题 字符"/>
    <w:basedOn w:val="a2"/>
    <w:link w:val="a8"/>
    <w:uiPriority w:val="10"/>
    <w:rsid w:val="001B32A8"/>
    <w:rPr>
      <w:rFonts w:asciiTheme="majorHAnsi" w:eastAsiaTheme="majorEastAsia" w:hAnsiTheme="majorHAnsi" w:cstheme="majorBidi"/>
      <w:color w:val="0C0C0C" w:themeColor="text2" w:themeShade="BF"/>
      <w:spacing w:val="5"/>
      <w:sz w:val="52"/>
      <w:szCs w:val="52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16710D"/>
    <w:pPr>
      <w:spacing w:after="0"/>
    </w:pPr>
  </w:style>
  <w:style w:type="paragraph" w:customStyle="1" w:styleId="af">
    <w:name w:val="联系信息"/>
    <w:basedOn w:val="a1"/>
    <w:uiPriority w:val="3"/>
    <w:rsid w:val="0016710D"/>
    <w:pPr>
      <w:spacing w:before="40" w:after="0"/>
      <w:jc w:val="right"/>
    </w:pPr>
  </w:style>
  <w:style w:type="character" w:customStyle="1" w:styleId="ae">
    <w:name w:val="页眉 字符"/>
    <w:basedOn w:val="a2"/>
    <w:link w:val="ad"/>
    <w:uiPriority w:val="99"/>
    <w:rsid w:val="0016710D"/>
    <w:rPr>
      <w:rFonts w:eastAsia="微软雅黑"/>
    </w:rPr>
  </w:style>
  <w:style w:type="paragraph" w:styleId="af0">
    <w:name w:val="footer"/>
    <w:basedOn w:val="a1"/>
    <w:link w:val="af1"/>
    <w:uiPriority w:val="99"/>
    <w:unhideWhenUsed/>
    <w:rsid w:val="0016710D"/>
    <w:pPr>
      <w:spacing w:after="0"/>
    </w:pPr>
  </w:style>
  <w:style w:type="character" w:customStyle="1" w:styleId="af1">
    <w:name w:val="页脚 字符"/>
    <w:basedOn w:val="a2"/>
    <w:link w:val="af0"/>
    <w:uiPriority w:val="99"/>
    <w:rsid w:val="0016710D"/>
    <w:rPr>
      <w:rFonts w:eastAsia="微软雅黑"/>
    </w:rPr>
  </w:style>
  <w:style w:type="character" w:customStyle="1" w:styleId="20">
    <w:name w:val="标题 2 字符"/>
    <w:basedOn w:val="a2"/>
    <w:link w:val="2"/>
    <w:uiPriority w:val="9"/>
    <w:rsid w:val="001B32A8"/>
    <w:rPr>
      <w:rFonts w:asciiTheme="majorHAnsi" w:eastAsiaTheme="majorEastAsia" w:hAnsiTheme="majorHAnsi" w:cstheme="majorBidi"/>
      <w:b/>
      <w:bCs/>
      <w:color w:val="77448B" w:themeColor="accent1"/>
      <w:sz w:val="26"/>
      <w:szCs w:val="26"/>
    </w:rPr>
  </w:style>
  <w:style w:type="character" w:customStyle="1" w:styleId="10">
    <w:name w:val="标题 1 字符"/>
    <w:basedOn w:val="a2"/>
    <w:link w:val="1"/>
    <w:uiPriority w:val="9"/>
    <w:rsid w:val="001B32A8"/>
    <w:rPr>
      <w:rFonts w:asciiTheme="majorHAnsi" w:eastAsiaTheme="majorEastAsia" w:hAnsiTheme="majorHAnsi" w:cstheme="majorBidi"/>
      <w:b/>
      <w:bCs/>
      <w:color w:val="593368" w:themeColor="accent1" w:themeShade="BF"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1B32A8"/>
    <w:rPr>
      <w:rFonts w:asciiTheme="majorHAnsi" w:eastAsiaTheme="majorEastAsia" w:hAnsiTheme="majorHAnsi" w:cstheme="majorBidi"/>
      <w:b/>
      <w:bCs/>
      <w:color w:val="77448B" w:themeColor="accent1"/>
    </w:rPr>
  </w:style>
  <w:style w:type="paragraph" w:styleId="a">
    <w:name w:val="List Number"/>
    <w:basedOn w:val="a1"/>
    <w:uiPriority w:val="12"/>
    <w:rsid w:val="0016710D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rsid w:val="0016710D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20"/>
    <w:qFormat/>
    <w:rsid w:val="001B32A8"/>
    <w:rPr>
      <w:i/>
      <w:iCs/>
    </w:rPr>
  </w:style>
  <w:style w:type="paragraph" w:styleId="af4">
    <w:name w:val="Subtitle"/>
    <w:basedOn w:val="a1"/>
    <w:next w:val="a1"/>
    <w:link w:val="af5"/>
    <w:uiPriority w:val="11"/>
    <w:qFormat/>
    <w:rsid w:val="001B32A8"/>
    <w:pPr>
      <w:numPr>
        <w:ilvl w:val="1"/>
      </w:numPr>
    </w:pPr>
    <w:rPr>
      <w:rFonts w:asciiTheme="majorHAnsi" w:eastAsiaTheme="majorEastAsia" w:hAnsiTheme="majorHAnsi" w:cstheme="majorBidi"/>
      <w:i/>
      <w:iCs/>
      <w:color w:val="77448B" w:themeColor="accent1"/>
      <w:spacing w:val="15"/>
      <w:sz w:val="24"/>
      <w:szCs w:val="24"/>
    </w:rPr>
  </w:style>
  <w:style w:type="character" w:customStyle="1" w:styleId="af5">
    <w:name w:val="副标题 字符"/>
    <w:basedOn w:val="a2"/>
    <w:link w:val="af4"/>
    <w:uiPriority w:val="11"/>
    <w:rsid w:val="001B32A8"/>
    <w:rPr>
      <w:rFonts w:asciiTheme="majorHAnsi" w:eastAsiaTheme="majorEastAsia" w:hAnsiTheme="majorHAnsi" w:cstheme="majorBidi"/>
      <w:i/>
      <w:iCs/>
      <w:color w:val="77448B" w:themeColor="accent1"/>
      <w:spacing w:val="15"/>
      <w:sz w:val="24"/>
      <w:szCs w:val="24"/>
    </w:rPr>
  </w:style>
  <w:style w:type="character" w:styleId="af6">
    <w:name w:val="Book Title"/>
    <w:basedOn w:val="a2"/>
    <w:uiPriority w:val="33"/>
    <w:qFormat/>
    <w:rsid w:val="001B32A8"/>
    <w:rPr>
      <w:b/>
      <w:bCs/>
      <w:smallCaps/>
      <w:spacing w:val="5"/>
    </w:rPr>
  </w:style>
  <w:style w:type="character" w:styleId="af7">
    <w:name w:val="Intense Reference"/>
    <w:basedOn w:val="a2"/>
    <w:uiPriority w:val="32"/>
    <w:qFormat/>
    <w:rsid w:val="001B32A8"/>
    <w:rPr>
      <w:b/>
      <w:bCs/>
      <w:smallCaps/>
      <w:color w:val="322A60" w:themeColor="accent2"/>
      <w:spacing w:val="5"/>
      <w:u w:val="single"/>
    </w:rPr>
  </w:style>
  <w:style w:type="paragraph" w:styleId="af8">
    <w:name w:val="Intense Quote"/>
    <w:basedOn w:val="a1"/>
    <w:next w:val="a1"/>
    <w:link w:val="af9"/>
    <w:uiPriority w:val="30"/>
    <w:qFormat/>
    <w:rsid w:val="001B32A8"/>
    <w:pPr>
      <w:pBdr>
        <w:bottom w:val="single" w:sz="4" w:space="4" w:color="77448B" w:themeColor="accent1"/>
      </w:pBdr>
      <w:spacing w:before="200" w:after="280"/>
      <w:ind w:left="936" w:right="936"/>
    </w:pPr>
    <w:rPr>
      <w:b/>
      <w:bCs/>
      <w:i/>
      <w:iCs/>
      <w:color w:val="77448B" w:themeColor="accent1"/>
    </w:rPr>
  </w:style>
  <w:style w:type="character" w:customStyle="1" w:styleId="af9">
    <w:name w:val="明显引用 字符"/>
    <w:basedOn w:val="a2"/>
    <w:link w:val="af8"/>
    <w:uiPriority w:val="30"/>
    <w:rsid w:val="001B32A8"/>
    <w:rPr>
      <w:b/>
      <w:bCs/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qFormat/>
    <w:rsid w:val="001B32A8"/>
    <w:rPr>
      <w:i/>
      <w:iCs/>
      <w:color w:val="000000" w:themeColor="text1"/>
    </w:rPr>
  </w:style>
  <w:style w:type="character" w:customStyle="1" w:styleId="afb">
    <w:name w:val="引用 字符"/>
    <w:basedOn w:val="a2"/>
    <w:link w:val="afa"/>
    <w:uiPriority w:val="29"/>
    <w:rsid w:val="001B32A8"/>
    <w:rPr>
      <w:i/>
      <w:iCs/>
      <w:color w:val="000000" w:themeColor="text1"/>
    </w:rPr>
  </w:style>
  <w:style w:type="paragraph" w:styleId="TOC">
    <w:name w:val="TOC Heading"/>
    <w:basedOn w:val="1"/>
    <w:next w:val="a1"/>
    <w:uiPriority w:val="39"/>
    <w:semiHidden/>
    <w:unhideWhenUsed/>
    <w:qFormat/>
    <w:rsid w:val="001B32A8"/>
    <w:pPr>
      <w:outlineLvl w:val="9"/>
    </w:pPr>
  </w:style>
  <w:style w:type="character" w:customStyle="1" w:styleId="80">
    <w:name w:val="标题 8 字符"/>
    <w:basedOn w:val="a2"/>
    <w:link w:val="8"/>
    <w:uiPriority w:val="9"/>
    <w:semiHidden/>
    <w:rsid w:val="001B32A8"/>
    <w:rPr>
      <w:rFonts w:asciiTheme="majorHAnsi" w:eastAsiaTheme="majorEastAsia" w:hAnsiTheme="majorHAnsi" w:cstheme="majorBidi"/>
      <w:color w:val="77448B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1B3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c">
    <w:name w:val="caption"/>
    <w:basedOn w:val="a1"/>
    <w:next w:val="a1"/>
    <w:uiPriority w:val="35"/>
    <w:semiHidden/>
    <w:unhideWhenUsed/>
    <w:qFormat/>
    <w:rsid w:val="001B32A8"/>
    <w:pPr>
      <w:spacing w:line="240" w:lineRule="auto"/>
    </w:pPr>
    <w:rPr>
      <w:b/>
      <w:bCs/>
      <w:color w:val="77448B" w:themeColor="accent1"/>
      <w:sz w:val="18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581515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81515"/>
    <w:rPr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581515"/>
    <w:rPr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2"/>
    <w:link w:val="aff0"/>
    <w:uiPriority w:val="99"/>
    <w:semiHidden/>
    <w:rsid w:val="00581515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尾注文本 字符"/>
    <w:basedOn w:val="a2"/>
    <w:link w:val="aff2"/>
    <w:uiPriority w:val="99"/>
    <w:semiHidden/>
    <w:rsid w:val="00581515"/>
    <w:rPr>
      <w:szCs w:val="20"/>
    </w:rPr>
  </w:style>
  <w:style w:type="paragraph" w:styleId="aff4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脚注文本 字符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纯文本 字符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9">
    <w:name w:val="图标"/>
    <w:basedOn w:val="a1"/>
    <w:uiPriority w:val="4"/>
    <w:rsid w:val="0016710D"/>
    <w:pPr>
      <w:spacing w:after="20"/>
      <w:jc w:val="center"/>
    </w:pPr>
  </w:style>
  <w:style w:type="paragraph" w:styleId="affa">
    <w:name w:val="annotation subject"/>
    <w:basedOn w:val="afe"/>
    <w:next w:val="afe"/>
    <w:link w:val="affb"/>
    <w:uiPriority w:val="99"/>
    <w:semiHidden/>
    <w:unhideWhenUsed/>
    <w:rsid w:val="001B720C"/>
    <w:rPr>
      <w:b/>
      <w:bCs/>
    </w:rPr>
  </w:style>
  <w:style w:type="character" w:customStyle="1" w:styleId="affb">
    <w:name w:val="批注主题 字符"/>
    <w:basedOn w:val="aff"/>
    <w:link w:val="affa"/>
    <w:uiPriority w:val="99"/>
    <w:semiHidden/>
    <w:rsid w:val="001B720C"/>
    <w:rPr>
      <w:b/>
      <w:bCs/>
      <w:szCs w:val="20"/>
    </w:rPr>
  </w:style>
  <w:style w:type="character" w:customStyle="1" w:styleId="40">
    <w:name w:val="标题 4 字符"/>
    <w:basedOn w:val="a2"/>
    <w:link w:val="4"/>
    <w:uiPriority w:val="9"/>
    <w:semiHidden/>
    <w:rsid w:val="001B32A8"/>
    <w:rPr>
      <w:rFonts w:asciiTheme="majorHAnsi" w:eastAsiaTheme="majorEastAsia" w:hAnsiTheme="majorHAnsi" w:cstheme="majorBidi"/>
      <w:b/>
      <w:bCs/>
      <w:i/>
      <w:iCs/>
      <w:color w:val="77448B" w:themeColor="accent1"/>
    </w:rPr>
  </w:style>
  <w:style w:type="character" w:customStyle="1" w:styleId="50">
    <w:name w:val="标题 5 字符"/>
    <w:basedOn w:val="a2"/>
    <w:link w:val="5"/>
    <w:uiPriority w:val="9"/>
    <w:semiHidden/>
    <w:rsid w:val="001B32A8"/>
    <w:rPr>
      <w:rFonts w:asciiTheme="majorHAnsi" w:eastAsiaTheme="majorEastAsia" w:hAnsiTheme="majorHAnsi" w:cstheme="majorBidi"/>
      <w:color w:val="3B2245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1B32A8"/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1B32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c">
    <w:name w:val="Strong"/>
    <w:basedOn w:val="a2"/>
    <w:uiPriority w:val="22"/>
    <w:qFormat/>
    <w:rsid w:val="001B32A8"/>
    <w:rPr>
      <w:b/>
      <w:bCs/>
    </w:rPr>
  </w:style>
  <w:style w:type="paragraph" w:styleId="affd">
    <w:name w:val="No Spacing"/>
    <w:uiPriority w:val="1"/>
    <w:qFormat/>
    <w:rsid w:val="001B32A8"/>
    <w:pPr>
      <w:spacing w:after="0" w:line="240" w:lineRule="auto"/>
    </w:pPr>
  </w:style>
  <w:style w:type="character" w:styleId="affe">
    <w:name w:val="Subtle Emphasis"/>
    <w:basedOn w:val="a2"/>
    <w:uiPriority w:val="19"/>
    <w:qFormat/>
    <w:rsid w:val="001B32A8"/>
    <w:rPr>
      <w:i/>
      <w:iCs/>
      <w:color w:val="808080" w:themeColor="text1" w:themeTint="7F"/>
    </w:rPr>
  </w:style>
  <w:style w:type="character" w:styleId="afff">
    <w:name w:val="Intense Emphasis"/>
    <w:basedOn w:val="a2"/>
    <w:uiPriority w:val="21"/>
    <w:qFormat/>
    <w:rsid w:val="001B32A8"/>
    <w:rPr>
      <w:b/>
      <w:bCs/>
      <w:i/>
      <w:iCs/>
      <w:color w:val="77448B" w:themeColor="accent1"/>
    </w:rPr>
  </w:style>
  <w:style w:type="character" w:styleId="afff0">
    <w:name w:val="Subtle Reference"/>
    <w:basedOn w:val="a2"/>
    <w:uiPriority w:val="31"/>
    <w:qFormat/>
    <w:rsid w:val="001B32A8"/>
    <w:rPr>
      <w:smallCaps/>
      <w:color w:val="322A60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72EDCF202944C393E2CD1AAB90C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9FCC-3B3F-469D-9FC9-57A961D78265}"/>
      </w:docPartPr>
      <w:docPartBody>
        <w:p w:rsidR="00A1185D" w:rsidRDefault="0042439C">
          <w:pPr>
            <w:pStyle w:val="3172EDCF202944C393E2CD1AAB90C3B6"/>
          </w:pPr>
          <w:r w:rsidRPr="00565B06">
            <w:rPr>
              <w:lang w:val="zh-CN" w:bidi="zh-CN"/>
            </w:rPr>
            <w:t>名字</w:t>
          </w:r>
        </w:p>
      </w:docPartBody>
    </w:docPart>
    <w:docPart>
      <w:docPartPr>
        <w:name w:val="6BE234D9D6F34CDF9C1C08B2F9AFF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0E8C-F396-4487-AC3A-14BABDA60576}"/>
      </w:docPartPr>
      <w:docPartBody>
        <w:p w:rsidR="00A1185D" w:rsidRDefault="0042439C">
          <w:pPr>
            <w:pStyle w:val="6BE234D9D6F34CDF9C1C08B2F9AFF8FF"/>
          </w:pPr>
          <w:r w:rsidRPr="009D0878">
            <w:rPr>
              <w:lang w:val="zh-CN" w:bidi="zh-CN"/>
            </w:rPr>
            <w:t>地址</w:t>
          </w:r>
        </w:p>
      </w:docPartBody>
    </w:docPart>
    <w:docPart>
      <w:docPartPr>
        <w:name w:val="D79EDB92E3AB4CEEBB3A10C9B6FA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D08C1-667D-409B-8FAF-5220F88EAD7D}"/>
      </w:docPartPr>
      <w:docPartBody>
        <w:p w:rsidR="00A1185D" w:rsidRDefault="0042439C">
          <w:pPr>
            <w:pStyle w:val="D79EDB92E3AB4CEEBB3A10C9B6FAED09"/>
          </w:pPr>
          <w:r w:rsidRPr="009D0878">
            <w:rPr>
              <w:lang w:val="zh-CN" w:bidi="zh-CN"/>
            </w:rPr>
            <w:t>电话</w:t>
          </w:r>
        </w:p>
      </w:docPartBody>
    </w:docPart>
    <w:docPart>
      <w:docPartPr>
        <w:name w:val="9162D8803866465B9FD9B62B6920F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955D9-C608-4E5F-8758-AEC256E7CC6D}"/>
      </w:docPartPr>
      <w:docPartBody>
        <w:p w:rsidR="00A1185D" w:rsidRDefault="0042439C">
          <w:pPr>
            <w:pStyle w:val="9162D8803866465B9FD9B62B6920F109"/>
          </w:pPr>
          <w:r w:rsidRPr="009D0878">
            <w:rPr>
              <w:lang w:val="zh-CN" w:bidi="zh-CN"/>
            </w:rPr>
            <w:t>电子邮件</w:t>
          </w:r>
        </w:p>
      </w:docPartBody>
    </w:docPart>
    <w:docPart>
      <w:docPartPr>
        <w:name w:val="61D5A3012F224788B4F34620D32C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27612-D758-4180-A882-1602F62B00F9}"/>
      </w:docPartPr>
      <w:docPartBody>
        <w:p w:rsidR="00A1185D" w:rsidRDefault="0042439C">
          <w:pPr>
            <w:pStyle w:val="61D5A3012F224788B4F34620D32C2EB2"/>
          </w:pPr>
          <w:r w:rsidRPr="009D0878">
            <w:rPr>
              <w:lang w:val="zh-CN" w:bidi="zh-CN"/>
            </w:rPr>
            <w:t>Twitter/博客/作品集</w:t>
          </w:r>
        </w:p>
      </w:docPartBody>
    </w:docPart>
    <w:docPart>
      <w:docPartPr>
        <w:name w:val="B0CC164ACD1E45949435489B1A359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35714-BC23-4F9A-B899-581199CDC2B7}"/>
      </w:docPartPr>
      <w:docPartBody>
        <w:p w:rsidR="00A1185D" w:rsidRDefault="0042439C">
          <w:pPr>
            <w:pStyle w:val="B0CC164ACD1E45949435489B1A35915D"/>
          </w:pPr>
          <w:r w:rsidRPr="00565B06">
            <w:rPr>
              <w:lang w:val="zh-CN" w:bidi="zh-CN"/>
            </w:rPr>
            <w:t>学位名称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30"/>
    <w:rsid w:val="0042439C"/>
    <w:rsid w:val="00624C85"/>
    <w:rsid w:val="00A1185D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6185A80110424F9DFCAAAAF2BE79B4">
    <w:name w:val="086185A80110424F9DFCAAAAF2BE79B4"/>
  </w:style>
  <w:style w:type="paragraph" w:customStyle="1" w:styleId="3172EDCF202944C393E2CD1AAB90C3B6">
    <w:name w:val="3172EDCF202944C393E2CD1AAB90C3B6"/>
  </w:style>
  <w:style w:type="paragraph" w:customStyle="1" w:styleId="6BE234D9D6F34CDF9C1C08B2F9AFF8FF">
    <w:name w:val="6BE234D9D6F34CDF9C1C08B2F9AFF8FF"/>
  </w:style>
  <w:style w:type="paragraph" w:customStyle="1" w:styleId="D79EDB92E3AB4CEEBB3A10C9B6FAED09">
    <w:name w:val="D79EDB92E3AB4CEEBB3A10C9B6FAED09"/>
  </w:style>
  <w:style w:type="paragraph" w:customStyle="1" w:styleId="9162D8803866465B9FD9B62B6920F109">
    <w:name w:val="9162D8803866465B9FD9B62B6920F109"/>
  </w:style>
  <w:style w:type="paragraph" w:customStyle="1" w:styleId="B668F752862A4AFBB3AE3F3DF3B378B3">
    <w:name w:val="B668F752862A4AFBB3AE3F3DF3B378B3"/>
  </w:style>
  <w:style w:type="paragraph" w:customStyle="1" w:styleId="61D5A3012F224788B4F34620D32C2EB2">
    <w:name w:val="61D5A3012F224788B4F34620D32C2EB2"/>
  </w:style>
  <w:style w:type="paragraph" w:customStyle="1" w:styleId="3DCABF6337244661B0423CCDF1BBCFC8">
    <w:name w:val="3DCABF6337244661B0423CCDF1BBCFC8"/>
  </w:style>
  <w:style w:type="paragraph" w:customStyle="1" w:styleId="9277E9702B214BA995249AD2E318ADC7">
    <w:name w:val="9277E9702B214BA995249AD2E318ADC7"/>
  </w:style>
  <w:style w:type="paragraph" w:customStyle="1" w:styleId="99A19CB69E9744039045E4BF7D12462F">
    <w:name w:val="99A19CB69E9744039045E4BF7D12462F"/>
  </w:style>
  <w:style w:type="paragraph" w:customStyle="1" w:styleId="B0CC164ACD1E45949435489B1A35915D">
    <w:name w:val="B0CC164ACD1E45949435489B1A35915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9C935F572C94B008E0B1C8109745B32">
    <w:name w:val="F9C935F572C94B008E0B1C8109745B32"/>
  </w:style>
  <w:style w:type="paragraph" w:customStyle="1" w:styleId="8A2F5137288647CE955E3927607BD129">
    <w:name w:val="8A2F5137288647CE955E3927607BD129"/>
  </w:style>
  <w:style w:type="paragraph" w:customStyle="1" w:styleId="C7C46DD5327A42BAA0351F755426C291">
    <w:name w:val="C7C46DD5327A42BAA0351F755426C291"/>
  </w:style>
  <w:style w:type="paragraph" w:customStyle="1" w:styleId="5E1575F83CFC4F1E86474343E80E8000">
    <w:name w:val="5E1575F83CFC4F1E86474343E80E8000"/>
  </w:style>
  <w:style w:type="paragraph" w:customStyle="1" w:styleId="DE9D3D42C3294C5E8682A108044D68FB">
    <w:name w:val="DE9D3D42C3294C5E8682A108044D68FB"/>
  </w:style>
  <w:style w:type="paragraph" w:customStyle="1" w:styleId="10B15C67EF34412A94E106B04C982C84">
    <w:name w:val="10B15C67EF34412A94E106B04C982C84"/>
  </w:style>
  <w:style w:type="paragraph" w:customStyle="1" w:styleId="85B1B25CA2844BF1AF8E8D4EDA9B6063">
    <w:name w:val="85B1B25CA2844BF1AF8E8D4EDA9B6063"/>
  </w:style>
  <w:style w:type="paragraph" w:customStyle="1" w:styleId="BC4B0799C5974E90B90CF81DAC5745E1">
    <w:name w:val="BC4B0799C5974E90B90CF81DAC5745E1"/>
  </w:style>
  <w:style w:type="paragraph" w:customStyle="1" w:styleId="2211FFCC88224259B174868C0A770261">
    <w:name w:val="2211FFCC88224259B174868C0A770261"/>
  </w:style>
  <w:style w:type="paragraph" w:customStyle="1" w:styleId="2EE415D86F894D5DAF0713CC3D066556">
    <w:name w:val="2EE415D86F894D5DAF0713CC3D066556"/>
  </w:style>
  <w:style w:type="paragraph" w:customStyle="1" w:styleId="751651F1AB514CE7B71A709EA0C35608">
    <w:name w:val="751651F1AB514CE7B71A709EA0C35608"/>
  </w:style>
  <w:style w:type="paragraph" w:customStyle="1" w:styleId="2E29DDA4C0BF47258100B68ED6613F36">
    <w:name w:val="2E29DDA4C0BF47258100B68ED6613F36"/>
  </w:style>
  <w:style w:type="paragraph" w:customStyle="1" w:styleId="B89C47A248D14EF98040E742DA4136D2">
    <w:name w:val="B89C47A248D14EF98040E742DA4136D2"/>
  </w:style>
  <w:style w:type="paragraph" w:customStyle="1" w:styleId="52B131C9FAD541C9A9794A42D972577A">
    <w:name w:val="52B131C9FAD541C9A9794A42D972577A"/>
  </w:style>
  <w:style w:type="paragraph" w:customStyle="1" w:styleId="C69DFEF9B171444F849B93950B2C96E2">
    <w:name w:val="C69DFEF9B171444F849B93950B2C96E2"/>
  </w:style>
  <w:style w:type="paragraph" w:customStyle="1" w:styleId="1F19FC00C81C409A88C007AEDE4A8798">
    <w:name w:val="1F19FC00C81C409A88C007AEDE4A8798"/>
  </w:style>
  <w:style w:type="paragraph" w:customStyle="1" w:styleId="A6EB6E2493A440CA946C9958CFA8F91D">
    <w:name w:val="A6EB6E2493A440CA946C9958CFA8F91D"/>
  </w:style>
  <w:style w:type="paragraph" w:customStyle="1" w:styleId="265755A41E8F49CBA48D4CED695D5D0C">
    <w:name w:val="265755A41E8F49CBA48D4CED695D5D0C"/>
  </w:style>
  <w:style w:type="paragraph" w:customStyle="1" w:styleId="62C11FB183DA44A3963A4BBDDB3AB7A9">
    <w:name w:val="62C11FB183DA44A3963A4BBDDB3AB7A9"/>
  </w:style>
  <w:style w:type="paragraph" w:customStyle="1" w:styleId="671633B6D9E8464EAA91EC9A0BD9491F">
    <w:name w:val="671633B6D9E8464EAA91EC9A0BD9491F"/>
  </w:style>
  <w:style w:type="paragraph" w:customStyle="1" w:styleId="E9A3794EC0994F2B875B38FEB55F12F7">
    <w:name w:val="E9A3794EC0994F2B875B38FEB55F12F7"/>
  </w:style>
  <w:style w:type="paragraph" w:customStyle="1" w:styleId="984DC4FBA85A4D2D971562B6BF00F2B3">
    <w:name w:val="984DC4FBA85A4D2D971562B6BF00F2B3"/>
  </w:style>
  <w:style w:type="paragraph" w:customStyle="1" w:styleId="81C6914D8D2941CD809DBC6184EC7F76">
    <w:name w:val="81C6914D8D2941CD809DBC6184EC7F76"/>
  </w:style>
  <w:style w:type="paragraph" w:customStyle="1" w:styleId="5D232A8A2F5F4BE2ACA9019B458B89D9">
    <w:name w:val="5D232A8A2F5F4BE2ACA9019B458B89D9"/>
  </w:style>
  <w:style w:type="paragraph" w:customStyle="1" w:styleId="586A68BCEF244C89B801E671A610C4C3">
    <w:name w:val="586A68BCEF244C89B801E671A610C4C3"/>
  </w:style>
  <w:style w:type="paragraph" w:customStyle="1" w:styleId="489D21334EE646009A9E0897981F2225">
    <w:name w:val="489D21334EE646009A9E0897981F2225"/>
  </w:style>
  <w:style w:type="paragraph" w:customStyle="1" w:styleId="2349E658E81D4B7888924350B474830B">
    <w:name w:val="2349E658E81D4B7888924350B474830B"/>
  </w:style>
  <w:style w:type="paragraph" w:customStyle="1" w:styleId="3B695DC4FC32421BB9D34BD872B88BBA">
    <w:name w:val="3B695DC4FC32421BB9D34BD872B88BBA"/>
  </w:style>
  <w:style w:type="paragraph" w:customStyle="1" w:styleId="F60E383C0192410F903480DAB5B124D8">
    <w:name w:val="F60E383C0192410F903480DAB5B124D8"/>
    <w:rsid w:val="00F25230"/>
  </w:style>
  <w:style w:type="paragraph" w:customStyle="1" w:styleId="B86762F0DA244F8CBA60DD137A5DEAB5">
    <w:name w:val="B86762F0DA244F8CBA60DD137A5DEAB5"/>
    <w:rsid w:val="00F25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WENZHOU ZHEJIANG</CompanyAddress>
  <CompanyPhone>+60 0194827759</CompanyPhone>
  <CompanyFax/>
  <CompanyEmail>1443815378@qq.com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F4CC3C-53EE-4CAD-9999-43BB9F0B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2019-10-04T07:30:00Z</dcterms:created>
  <dcterms:modified xsi:type="dcterms:W3CDTF">2019-12-18T09:12:00Z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